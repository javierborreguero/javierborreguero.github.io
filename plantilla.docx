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>
    <v:background id="_x0000_s1025" o:bwmode="white" fillcolor="black">
      <v:fill r:id="rId4" o:title="Diagonal hacia abajo oscura" color2="#0d0d0d" type="pattern"/>
    </v:background>
  </w:background>
  <w:body>
    <w:p w:rsidR="00A70072" w:rsidRDefault="003E2F91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-685800</wp:posOffset>
                </wp:positionV>
                <wp:extent cx="7424420" cy="1371600"/>
                <wp:effectExtent l="0" t="4445" r="0" b="0"/>
                <wp:wrapThrough wrapText="bothSides">
                  <wp:wrapPolygon edited="0">
                    <wp:start x="-28" y="0"/>
                    <wp:lineTo x="-28" y="21300"/>
                    <wp:lineTo x="21600" y="21300"/>
                    <wp:lineTo x="21600" y="0"/>
                    <wp:lineTo x="-28" y="0"/>
                  </wp:wrapPolygon>
                </wp:wrapThrough>
                <wp:docPr id="6" name="Rectángulo 1" descr="Diagonal hacia abajo oscu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4A7" w:rsidRPr="008B7188" w:rsidRDefault="00A174A7" w:rsidP="00C813F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8B7188">
                              <w:rPr>
                                <w:color w:val="FFFFFF"/>
                              </w:rPr>
                              <w:t xml:space="preserve">                                                             </w:t>
                            </w:r>
                            <w:r w:rsidR="003E2F91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JAVIER BORREGUERO</w:t>
                            </w:r>
                          </w:p>
                          <w:p w:rsidR="00A174A7" w:rsidRPr="008B7188" w:rsidRDefault="00A174A7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Edad</w:t>
                            </w:r>
                            <w:r w:rsidR="003E2F9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21</w:t>
                            </w:r>
                          </w:p>
                          <w:p w:rsidR="00A174A7" w:rsidRPr="008B7188" w:rsidRDefault="00A174A7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Dirección, </w:t>
                            </w:r>
                            <w:r w:rsidR="003E2F9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Calle Nuria n 91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A174A7" w:rsidRPr="008B7188" w:rsidRDefault="00A174A7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</w:t>
                            </w:r>
                          </w:p>
                          <w:p w:rsidR="00A174A7" w:rsidRPr="008B7188" w:rsidRDefault="00A174A7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Tel</w:t>
                            </w:r>
                            <w:r w:rsidR="003E2F9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efono: 659216934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</w:t>
                            </w:r>
                            <w:r w:rsidR="003E2F91">
                              <w:rPr>
                                <w:rFonts w:ascii="Arial" w:hAnsi="Arial"/>
                                <w:color w:val="FFFFFF"/>
                                <w:sz w:val="40"/>
                                <w:szCs w:val="40"/>
                              </w:rPr>
                              <w:t>Programador Java</w:t>
                            </w:r>
                          </w:p>
                          <w:p w:rsidR="00A174A7" w:rsidRPr="008B7188" w:rsidRDefault="00A174A7" w:rsidP="00C813FF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                            E-mail </w:t>
                            </w:r>
                            <w:r w:rsidR="003E2F9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javiborreguero96@gmail.com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.com                                   Disponib</w:t>
                            </w:r>
                            <w:r w:rsidR="003E2F91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ilidad inmediata</w:t>
                            </w:r>
                          </w:p>
                          <w:p w:rsidR="00A174A7" w:rsidRPr="008B7188" w:rsidRDefault="00A174A7" w:rsidP="00C813F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alt="Diagonal hacia abajo oscura" style="position:absolute;margin-left:-79.95pt;margin-top:-54pt;width:584.6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" stroked="f">
                <v:fill r:id="rId10" o:title="Diagonal hacia abajo oscura" recolor="t" type="tile"/>
                <v:textbox>
                  <w:txbxContent>
                    <w:p w:rsidR="00A174A7" w:rsidRPr="008B7188" w:rsidRDefault="00A174A7" w:rsidP="00C813F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8B7188">
                        <w:rPr>
                          <w:color w:val="FFFFFF"/>
                        </w:rPr>
                        <w:t xml:space="preserve">                                                             </w:t>
                      </w:r>
                      <w:r w:rsidR="003E2F91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JAVIER BORREGUERO</w:t>
                      </w:r>
                    </w:p>
                    <w:p w:rsidR="00A174A7" w:rsidRPr="008B7188" w:rsidRDefault="00A174A7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Edad</w:t>
                      </w:r>
                      <w:r w:rsidR="003E2F9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21</w:t>
                      </w:r>
                    </w:p>
                    <w:p w:rsidR="00A174A7" w:rsidRPr="008B7188" w:rsidRDefault="00A174A7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Dirección, </w:t>
                      </w:r>
                      <w:r w:rsidR="003E2F9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Calle Nuria n 91</w:t>
                      </w: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</w:t>
                      </w:r>
                    </w:p>
                    <w:p w:rsidR="00A174A7" w:rsidRPr="008B7188" w:rsidRDefault="00A174A7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</w:t>
                      </w:r>
                    </w:p>
                    <w:p w:rsidR="00A174A7" w:rsidRPr="008B7188" w:rsidRDefault="00A174A7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Tel</w:t>
                      </w:r>
                      <w:r w:rsidR="003E2F9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efono: 659216934</w:t>
                      </w: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</w:t>
                      </w:r>
                      <w:r w:rsidR="003E2F91">
                        <w:rPr>
                          <w:rFonts w:ascii="Arial" w:hAnsi="Arial"/>
                          <w:color w:val="FFFFFF"/>
                          <w:sz w:val="40"/>
                          <w:szCs w:val="40"/>
                        </w:rPr>
                        <w:t>Programador Java</w:t>
                      </w:r>
                    </w:p>
                    <w:p w:rsidR="00A174A7" w:rsidRPr="008B7188" w:rsidRDefault="00A174A7" w:rsidP="00C813FF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                            E-mail </w:t>
                      </w:r>
                      <w:r w:rsidR="003E2F9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javiborreguero96@gmail.com</w:t>
                      </w: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.com                                   Disponib</w:t>
                      </w:r>
                      <w:r w:rsidR="003E2F91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ilidad inmediata</w:t>
                      </w:r>
                    </w:p>
                    <w:p w:rsidR="00A174A7" w:rsidRPr="008B7188" w:rsidRDefault="00A174A7" w:rsidP="00C813FF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6743700</wp:posOffset>
                </wp:positionV>
                <wp:extent cx="7200900" cy="2628900"/>
                <wp:effectExtent l="13335" t="13970" r="5715" b="5080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6289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b/>
                                <w:color w:val="F79646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79646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Año                                                    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Titulo 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(Ciudad-País)                                     </w:t>
                            </w:r>
                            <w:r w:rsidRPr="008B7188">
                              <w:rPr>
                                <w:rFonts w:ascii="Arial" w:hAnsi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A174A7" w:rsidRPr="008B7188" w:rsidRDefault="00A174A7" w:rsidP="0064580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Año                                                    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Titulo xxxxxxxxxxxxxxxxxxxxxxxxxxxxxxxxxxx</w:t>
                            </w:r>
                          </w:p>
                          <w:p w:rsidR="00A174A7" w:rsidRPr="008B7188" w:rsidRDefault="00A174A7" w:rsidP="0064580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(Ciudad-País)                                     </w:t>
                            </w:r>
                            <w:r w:rsidRPr="008B7188">
                              <w:rPr>
                                <w:rFonts w:ascii="Arial" w:hAnsi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A174A7" w:rsidRPr="008B7188" w:rsidRDefault="00A174A7" w:rsidP="0064580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Año                                                    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Titulo xxxxxxxxxxxxxxxxxxxxxxxxxxxxxxxxxxx</w:t>
                            </w:r>
                          </w:p>
                          <w:p w:rsidR="00A174A7" w:rsidRPr="008B7188" w:rsidRDefault="00A174A7" w:rsidP="0064580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(Ciudad-País)                                     </w:t>
                            </w:r>
                            <w:r w:rsidRPr="008B7188">
                              <w:rPr>
                                <w:rFonts w:ascii="Arial" w:hAnsi="Arial"/>
                                <w:i/>
                                <w:color w:val="FFFFFF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174A7" w:rsidRPr="008B7188" w:rsidRDefault="00A174A7" w:rsidP="00645806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A174A7" w:rsidRPr="008B7188" w:rsidRDefault="00A174A7" w:rsidP="004F25B4">
                            <w:pPr>
                              <w:rPr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:rsidR="00A174A7" w:rsidRPr="008B7188" w:rsidRDefault="00A174A7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margin-left:-1in;margin-top:531pt;width:567pt;height:20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" fillcolor="black" strokecolor="#f79646">
                <v:textbox>
                  <w:txbxContent>
                    <w:p w:rsidR="00A174A7" w:rsidRPr="008B7188" w:rsidRDefault="00A174A7" w:rsidP="004F25B4">
                      <w:pPr>
                        <w:rPr>
                          <w:rFonts w:ascii="Arial" w:hAnsi="Arial"/>
                          <w:b/>
                          <w:color w:val="F79646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79646"/>
                          <w:sz w:val="36"/>
                          <w:szCs w:val="36"/>
                        </w:rPr>
                        <w:t>ESTUDIOS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 Año                                                    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>Titulo 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(Ciudad-País)                                     </w:t>
                      </w:r>
                      <w:r w:rsidRPr="008B7188">
                        <w:rPr>
                          <w:rFonts w:ascii="Arial" w:hAnsi="Arial"/>
                          <w:i/>
                          <w:color w:val="FFFFFF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174A7" w:rsidRPr="008B7188" w:rsidRDefault="00A174A7" w:rsidP="004F25B4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A174A7" w:rsidRPr="008B7188" w:rsidRDefault="00A174A7" w:rsidP="00645806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Año                                                    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>Titulo xxxxxxxxxxxxxxxxxxxxxxxxxxxxxxxxxxx</w:t>
                      </w:r>
                    </w:p>
                    <w:p w:rsidR="00A174A7" w:rsidRPr="008B7188" w:rsidRDefault="00A174A7" w:rsidP="00645806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(Ciudad-País)                                     </w:t>
                      </w:r>
                      <w:r w:rsidRPr="008B7188">
                        <w:rPr>
                          <w:rFonts w:ascii="Arial" w:hAnsi="Arial"/>
                          <w:i/>
                          <w:color w:val="FFFFFF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174A7" w:rsidRPr="008B7188" w:rsidRDefault="00A174A7" w:rsidP="004F25B4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A174A7" w:rsidRPr="008B7188" w:rsidRDefault="00A174A7" w:rsidP="00645806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Año                                                    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>Titulo xxxxxxxxxxxxxxxxxxxxxxxxxxxxxxxxxxx</w:t>
                      </w:r>
                    </w:p>
                    <w:p w:rsidR="00A174A7" w:rsidRPr="008B7188" w:rsidRDefault="00A174A7" w:rsidP="00645806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(Ciudad-País)                                     </w:t>
                      </w:r>
                      <w:r w:rsidRPr="008B7188">
                        <w:rPr>
                          <w:rFonts w:ascii="Arial" w:hAnsi="Arial"/>
                          <w:i/>
                          <w:color w:val="FFFFFF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174A7" w:rsidRPr="008B7188" w:rsidRDefault="00A174A7" w:rsidP="00645806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A174A7" w:rsidRPr="008B7188" w:rsidRDefault="00A174A7" w:rsidP="004F25B4">
                      <w:pPr>
                        <w:rPr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:rsidR="00A174A7" w:rsidRPr="008B7188" w:rsidRDefault="00A174A7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1600200</wp:posOffset>
                </wp:positionV>
                <wp:extent cx="2286000" cy="5029200"/>
                <wp:effectExtent l="13970" t="13970" r="508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029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8B7188" w:rsidRDefault="00A174A7" w:rsidP="00AD3A5C">
                            <w:pPr>
                              <w:rPr>
                                <w:rFonts w:ascii="Arial" w:hAnsi="Arial"/>
                                <w:color w:val="76923C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76923C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-Análisis de cartera</w:t>
                            </w: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-Cuentas de cobro</w:t>
                            </w: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-Relación con proveedores</w:t>
                            </w: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-Bilingüe</w:t>
                            </w: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-Trabajo bajo presión, responsable y organizada.</w:t>
                            </w: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Español: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 xml:space="preserve"> Natal</w:t>
                            </w: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Ingles: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 xml:space="preserve"> Avanzado</w:t>
                            </w: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 xml:space="preserve">Xxxxxxx: 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xxxxx</w:t>
                            </w: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-Programas manejados: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 xml:space="preserve"> Excel, PowerPoint, Word, Elisa.</w:t>
                            </w: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-Nociones en: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 xml:space="preserve"> Paquetes contables.</w:t>
                            </w:r>
                          </w:p>
                          <w:p w:rsidR="00A174A7" w:rsidRPr="008B7188" w:rsidRDefault="00A174A7" w:rsidP="002F4DE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A174A7" w:rsidRPr="008B7188" w:rsidRDefault="00A174A7" w:rsidP="002F4DE2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  <w:p w:rsidR="00A174A7" w:rsidRPr="008B7188" w:rsidRDefault="00A174A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-71.95pt;margin-top:126pt;width:180pt;height:39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" fillcolor="black" strokecolor="#76923c">
                <v:textbox inset=",7.2pt,,7.2pt">
                  <w:txbxContent>
                    <w:p w:rsidR="00A174A7" w:rsidRPr="008B7188" w:rsidRDefault="00A174A7" w:rsidP="00AD3A5C">
                      <w:pPr>
                        <w:rPr>
                          <w:rFonts w:ascii="Arial" w:hAnsi="Arial"/>
                          <w:color w:val="76923C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76923C"/>
                          <w:sz w:val="36"/>
                          <w:szCs w:val="36"/>
                        </w:rPr>
                        <w:t>HABILIDADES</w:t>
                      </w: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</w:rPr>
                        <w:t>-Análisis de cartera</w:t>
                      </w: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</w:rPr>
                        <w:t>-Cuentas de cobro</w:t>
                      </w: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</w:rPr>
                        <w:t>-Relación con proveedores</w:t>
                      </w: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</w:rPr>
                        <w:t>-Bilingüe</w:t>
                      </w: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</w:rPr>
                        <w:t>-Trabajo bajo presión, responsable y organizada.</w:t>
                      </w: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>Español: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 xml:space="preserve"> Natal</w:t>
                      </w: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>Ingles: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 xml:space="preserve"> Avanzado</w:t>
                      </w: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 xml:space="preserve">Xxxxxxx: 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>xxxxx</w:t>
                      </w: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>-Programas manejados: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 xml:space="preserve"> Excel, PowerPoint, Word, Elisa.</w:t>
                      </w: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>-Nociones en: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 xml:space="preserve"> Paquetes contables.</w:t>
                      </w:r>
                    </w:p>
                    <w:p w:rsidR="00A174A7" w:rsidRPr="008B7188" w:rsidRDefault="00A174A7" w:rsidP="002F4DE2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A174A7" w:rsidRPr="008B7188" w:rsidRDefault="00A174A7" w:rsidP="002F4DE2">
                      <w:pPr>
                        <w:jc w:val="center"/>
                        <w:rPr>
                          <w:color w:val="FFFFFF"/>
                        </w:rPr>
                      </w:pPr>
                    </w:p>
                    <w:p w:rsidR="00A174A7" w:rsidRPr="008B7188" w:rsidRDefault="00A174A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1600200</wp:posOffset>
                </wp:positionV>
                <wp:extent cx="4800600" cy="5029200"/>
                <wp:effectExtent l="13335" t="13970" r="5715" b="5080"/>
                <wp:wrapSquare wrapText="bothSides"/>
                <wp:docPr id="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029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4BACC6"/>
                                <w:sz w:val="36"/>
                                <w:szCs w:val="36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4BACC6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De 00/00/0000 a 00/00/0000 </w:t>
                            </w:r>
                          </w:p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(Ciudad-País)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NOMBRE DE LA EMPRESA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,  Sector 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u w:val="single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u w:val="single"/>
                              </w:rPr>
                              <w:t>Cargo ocupado xxxxxxxxxxxxxxxxxxxxxxxxxxxxxxxxxxxxxxxxxxxx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Tareas realizados: xxxxxxxxxxxxxxxxxxxxxxxxxxxxxxxxxxxxx  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 xxxxxxxxxxxxx 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De 00/00/0000 a 00/00/0000 </w:t>
                            </w:r>
                          </w:p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(Ciudad-País)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NOMBRE DE LA EMPRESA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,  Sector 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u w:val="single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u w:val="single"/>
                              </w:rPr>
                              <w:t>Cargo ocupado xxxxxxxxxxxxxxxxxxxxxxxxxxxxxxxxxxxxxxxxxxxx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Tareas realizados: xxxxxxxxxxxxxxxxxxxxxxxxxxxxxxxxxxxxx  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 xxxxxxxxxxxxx 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De 00/00/0000 a 00/00/0000 </w:t>
                            </w:r>
                          </w:p>
                          <w:p w:rsidR="00A174A7" w:rsidRPr="008B7188" w:rsidRDefault="00A174A7" w:rsidP="003C0E8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(Ciudad-País)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NOMBRE DE LA EMPRESA</w:t>
                            </w:r>
                            <w:r w:rsidRPr="008B7188">
                              <w:rPr>
                                <w:rFonts w:ascii="Arial" w:hAnsi="Arial"/>
                                <w:color w:val="FFFFFF"/>
                              </w:rPr>
                              <w:t>,  Sector 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u w:val="single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u w:val="single"/>
                              </w:rPr>
                              <w:t>Cargo ocupado xxxxxxxxxxxxxxxxxxxxxxxxxxxxxxxxxxxxxxxxxxxx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Tareas realizados: xxxxxxxxxxxxxxxxxxxxxxxxxxxxxxxxxxxxx  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 xxxxxxxxxxxxx 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  <w:p w:rsidR="00A174A7" w:rsidRPr="008B7188" w:rsidRDefault="00A174A7" w:rsidP="004F25B4">
                            <w:pPr>
                              <w:rPr>
                                <w:color w:val="FFFFFF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      Xxxxxxxxxxxxxxxxxxxxxxxxxxxxxxxxxxxxx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margin-left:117pt;margin-top:126pt;width:378pt;height:39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" fillcolor="black" strokecolor="#4bacc6">
                <v:textbox>
                  <w:txbxContent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4BACC6"/>
                          <w:sz w:val="36"/>
                          <w:szCs w:val="36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4BACC6"/>
                          <w:sz w:val="36"/>
                          <w:szCs w:val="36"/>
                        </w:rPr>
                        <w:t>EXPERIENCIA LABORAL</w:t>
                      </w:r>
                    </w:p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</w:p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De 00/00/0000 a 00/00/0000 </w:t>
                      </w:r>
                    </w:p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>(Ciudad-País)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>NOMBRE DE LA EMPRESA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>,  Sector 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u w:val="single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u w:val="single"/>
                        </w:rPr>
                        <w:t>Cargo ocupado xxxxxxxxxxxxxxxxxxxxxxxxxxxxxxxxxxxxxxxxxxxx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Tareas realizados: xxxxxxxxxxxxxxxxxxxxxxxxxxxxxxxxxxxxx  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 xxxxxxxxxxxxx 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De 00/00/0000 a 00/00/0000 </w:t>
                      </w:r>
                    </w:p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>(Ciudad-País)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>NOMBRE DE LA EMPRESA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>,  Sector 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u w:val="single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u w:val="single"/>
                        </w:rPr>
                        <w:t>Cargo ocupado xxxxxxxxxxxxxxxxxxxxxxxxxxxxxxxxxxxxxxxxxxxx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Tareas realizados: xxxxxxxxxxxxxxxxxxxxxxxxxxxxxxxxxxxxx  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 xxxxxxxxxxxxx 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 xml:space="preserve">De 00/00/0000 a 00/00/0000 </w:t>
                      </w:r>
                    </w:p>
                    <w:p w:rsidR="00A174A7" w:rsidRPr="008B7188" w:rsidRDefault="00A174A7" w:rsidP="003C0E88">
                      <w:pPr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  <w:sz w:val="20"/>
                          <w:szCs w:val="20"/>
                        </w:rPr>
                        <w:t>(Ciudad-País)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FFFFFF"/>
                        </w:rPr>
                        <w:t>NOMBRE DE LA EMPRESA</w:t>
                      </w:r>
                      <w:r w:rsidRPr="008B7188">
                        <w:rPr>
                          <w:rFonts w:ascii="Arial" w:hAnsi="Arial"/>
                          <w:color w:val="FFFFFF"/>
                        </w:rPr>
                        <w:t>,  Sector 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u w:val="single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u w:val="single"/>
                        </w:rPr>
                        <w:t>Cargo ocupado xxxxxxxxxxxxxxxxxxxxxxxxxxxxxxxxxxxxxxxxxxxx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Tareas realizados: xxxxxxxxxxxxxxxxxxxxxxxxxxxxxxxxxxxxx  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 xxxxxxxxxxxxx 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  <w:p w:rsidR="00A174A7" w:rsidRPr="008B7188" w:rsidRDefault="00A174A7" w:rsidP="004F25B4">
                      <w:pPr>
                        <w:rPr>
                          <w:color w:val="FFFFFF"/>
                        </w:rPr>
                      </w:pPr>
                      <w:r w:rsidRPr="008B7188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                             Xxxxxxxxxxxxxxxxxxxxxxxxxxxxxxxxxxxxx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3E2F91" w:rsidP="00A70072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2405380</wp:posOffset>
                </wp:positionV>
                <wp:extent cx="7200900" cy="2738120"/>
                <wp:effectExtent l="13335" t="9525" r="5715" b="5080"/>
                <wp:wrapThrough wrapText="bothSides">
                  <wp:wrapPolygon edited="0">
                    <wp:start x="-29" y="0"/>
                    <wp:lineTo x="-29" y="21525"/>
                    <wp:lineTo x="21629" y="21525"/>
                    <wp:lineTo x="21629" y="0"/>
                    <wp:lineTo x="-29" y="0"/>
                  </wp:wrapPolygon>
                </wp:wrapThrough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738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274" w:rsidRPr="008B7188" w:rsidRDefault="00306274" w:rsidP="00306274">
                            <w:pPr>
                              <w:rPr>
                                <w:rFonts w:ascii="Arial" w:hAnsi="Arial"/>
                                <w:b/>
                                <w:color w:val="C0504D"/>
                                <w:sz w:val="36"/>
                                <w:szCs w:val="36"/>
                              </w:rPr>
                            </w:pPr>
                            <w:r w:rsidRPr="008B7188">
                              <w:rPr>
                                <w:rFonts w:ascii="Arial" w:hAnsi="Arial"/>
                                <w:b/>
                                <w:color w:val="C0504D"/>
                                <w:sz w:val="36"/>
                                <w:szCs w:val="36"/>
                              </w:rPr>
                              <w:t>FORMACIONES ADICIONALES E INTERESES</w:t>
                            </w:r>
                          </w:p>
                          <w:p w:rsidR="00306274" w:rsidRPr="0044216C" w:rsidRDefault="00306274" w:rsidP="00306274">
                            <w:pPr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306274" w:rsidRPr="0044216C" w:rsidRDefault="00306274" w:rsidP="00306274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 xml:space="preserve">Cursos, Diplomados, Congresos, Concursos, Proyectos Humanitarios xxxxxxxxxxx xxxxxxxxxxxxxxxxxxx xxxxxxxxxxxxxxxx xxxxxxxxxx xxxxxx xxxxxxxxx xxxxxxxxxxxxxxxxx </w:t>
                            </w:r>
                          </w:p>
                          <w:p w:rsidR="00306274" w:rsidRPr="0044216C" w:rsidRDefault="00306274" w:rsidP="00306274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306274" w:rsidRPr="00A70072" w:rsidRDefault="00306274" w:rsidP="00306274"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Deportes Hobbies: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xxxxxxxxxxxxxxxxxxxxxxxxxxxxxx xxxxxx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:rsidR="00306274" w:rsidRPr="00A70072" w:rsidRDefault="00306274" w:rsidP="00306274"/>
                          <w:p w:rsidR="00306274" w:rsidRPr="0044216C" w:rsidRDefault="00306274" w:rsidP="00306274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Teléfono xxxxxxxxx   E-mail xxxxxxxx@xxxxxxxx.com</w:t>
                            </w:r>
                          </w:p>
                          <w:p w:rsidR="00306274" w:rsidRDefault="00306274" w:rsidP="00306274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</w:p>
                          <w:p w:rsidR="00306274" w:rsidRPr="0044216C" w:rsidRDefault="00306274" w:rsidP="00306274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  <w:t xml:space="preserve">                                          </w:t>
                            </w:r>
                          </w:p>
                          <w:p w:rsidR="00306274" w:rsidRPr="008D3FF0" w:rsidRDefault="00306274" w:rsidP="003062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06274" w:rsidRPr="00B30887" w:rsidRDefault="00306274" w:rsidP="0030627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1in;margin-top:189.4pt;width:567pt;height:21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" fillcolor="black" strokecolor="#c0504d">
                <v:textbox>
                  <w:txbxContent>
                    <w:p w:rsidR="00306274" w:rsidRPr="008B7188" w:rsidRDefault="00306274" w:rsidP="00306274">
                      <w:pPr>
                        <w:rPr>
                          <w:rFonts w:ascii="Arial" w:hAnsi="Arial"/>
                          <w:b/>
                          <w:color w:val="C0504D"/>
                          <w:sz w:val="36"/>
                          <w:szCs w:val="36"/>
                        </w:rPr>
                      </w:pPr>
                      <w:r w:rsidRPr="008B7188">
                        <w:rPr>
                          <w:rFonts w:ascii="Arial" w:hAnsi="Arial"/>
                          <w:b/>
                          <w:color w:val="C0504D"/>
                          <w:sz w:val="36"/>
                          <w:szCs w:val="36"/>
                        </w:rPr>
                        <w:t>FORMACIONES ADICIONALES E INTERESES</w:t>
                      </w:r>
                    </w:p>
                    <w:p w:rsidR="00306274" w:rsidRPr="0044216C" w:rsidRDefault="00306274" w:rsidP="00306274">
                      <w:pPr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:rsidR="00306274" w:rsidRPr="0044216C" w:rsidRDefault="00306274" w:rsidP="00306274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 xml:space="preserve">Cursos, Diplomados, Congresos, Concursos, Proyectos Humanitarios xxxxxxxxxxx xxxxxxxxxxxxxxxxxxx xxxxxxxxxxxxxxxx xxxxxxxxxx xxxxxx xxxxxxxxx xxxxxxxxxxxxxxxxx </w:t>
                      </w:r>
                    </w:p>
                    <w:p w:rsidR="00306274" w:rsidRPr="0044216C" w:rsidRDefault="00306274" w:rsidP="00306274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306274" w:rsidRPr="00A70072" w:rsidRDefault="00306274" w:rsidP="00306274">
                      <w:r w:rsidRPr="0044216C">
                        <w:rPr>
                          <w:rFonts w:ascii="Arial" w:hAnsi="Arial"/>
                          <w:b/>
                        </w:rPr>
                        <w:t>Deportes Hobbies:</w:t>
                      </w:r>
                      <w:r w:rsidRPr="0044216C">
                        <w:rPr>
                          <w:rFonts w:ascii="Arial" w:hAnsi="Arial"/>
                        </w:rPr>
                        <w:t xml:space="preserve"> xxxxxxxxxxxxxxxxxxxxxxxxxxxxxx xxxxxx</w:t>
                      </w:r>
                      <w:r w:rsidRPr="0044216C">
                        <w:rPr>
                          <w:rFonts w:ascii="Arial" w:hAnsi="Arial"/>
                        </w:rPr>
                        <w:tab/>
                      </w:r>
                    </w:p>
                    <w:p w:rsidR="00306274" w:rsidRPr="00A70072" w:rsidRDefault="00306274" w:rsidP="00306274"/>
                    <w:p w:rsidR="00306274" w:rsidRPr="0044216C" w:rsidRDefault="00306274" w:rsidP="00306274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Teléfono xxxxxxxxx   E-mail xxxxxxxx@xxxxxxxx.com</w:t>
                      </w:r>
                    </w:p>
                    <w:p w:rsidR="00306274" w:rsidRDefault="00306274" w:rsidP="00306274">
                      <w:pPr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</w:pPr>
                    </w:p>
                    <w:p w:rsidR="00306274" w:rsidRPr="0044216C" w:rsidRDefault="00306274" w:rsidP="00306274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ab/>
                      </w:r>
                      <w:r w:rsidRPr="0044216C">
                        <w:rPr>
                          <w:rFonts w:ascii="Arial" w:hAnsi="Arial"/>
                        </w:rPr>
                        <w:tab/>
                        <w:t xml:space="preserve">                                          </w:t>
                      </w:r>
                    </w:p>
                    <w:p w:rsidR="00306274" w:rsidRPr="008D3FF0" w:rsidRDefault="00306274" w:rsidP="00306274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306274" w:rsidRPr="00B30887" w:rsidRDefault="00306274" w:rsidP="0030627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-457200</wp:posOffset>
                </wp:positionV>
                <wp:extent cx="7200900" cy="2738120"/>
                <wp:effectExtent l="13970" t="13970" r="5080" b="10160"/>
                <wp:wrapSquare wrapText="bothSides"/>
                <wp:docPr id="1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738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6600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306274" w:rsidRDefault="00A174A7" w:rsidP="00E360F9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20"/>
                                <w:szCs w:val="20"/>
                              </w:rPr>
                            </w:pPr>
                            <w:r w:rsidRPr="00306274"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  <w:t>REFERENCIAS</w:t>
                            </w:r>
                          </w:p>
                          <w:p w:rsidR="00A174A7" w:rsidRPr="00B30887" w:rsidRDefault="00A174A7" w:rsidP="00E360F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Nombre APELLIDO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Empresa (Ciudad-País)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Cargo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Teléfono xxxxxxxxx   E-mail xxxxxxxx@xxxxxxxx.com</w:t>
                            </w:r>
                          </w:p>
                          <w:p w:rsidR="00A174A7" w:rsidRPr="0044216C" w:rsidRDefault="001A0C8B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softHyphen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softHyphen/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Nombre APELLIDO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Empresa (Ciudad-País)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Cargo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Teléfono xxxxxxxxx   E-mail xxxxxxxx@xxxxxxxx.com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Nombre APELLIDO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Empresa (Ciudad-País)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Cargo </w:t>
                            </w:r>
                          </w:p>
                          <w:p w:rsidR="00A174A7" w:rsidRPr="0044216C" w:rsidRDefault="00A174A7" w:rsidP="00E360F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Teléfono xxxxxxxxx   E-mail xxxxxxxx@xxxxxxxx.com</w:t>
                            </w:r>
                          </w:p>
                          <w:p w:rsidR="00A174A7" w:rsidRDefault="00A174A7" w:rsidP="004835EE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</w:p>
                          <w:p w:rsidR="00A174A7" w:rsidRPr="0044216C" w:rsidRDefault="00A174A7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ab/>
                            </w:r>
                            <w:r w:rsidRPr="0044216C">
                              <w:rPr>
                                <w:rFonts w:ascii="Arial" w:hAnsi="Arial"/>
                              </w:rPr>
                              <w:tab/>
                              <w:t xml:space="preserve">                                          </w:t>
                            </w:r>
                          </w:p>
                          <w:p w:rsidR="00A174A7" w:rsidRPr="008D3FF0" w:rsidRDefault="00A174A7" w:rsidP="004835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174A7" w:rsidRPr="00B30887" w:rsidRDefault="00A174A7" w:rsidP="004835E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1" type="#_x0000_t202" style="position:absolute;margin-left:-71.95pt;margin-top:-36pt;width:567pt;height:2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" fillcolor="black" strokecolor="#606">
                <v:textbox>
                  <w:txbxContent>
                    <w:p w:rsidR="00A174A7" w:rsidRPr="00306274" w:rsidRDefault="00A174A7" w:rsidP="00E360F9">
                      <w:pPr>
                        <w:rPr>
                          <w:rFonts w:ascii="Arial" w:hAnsi="Arial"/>
                          <w:b/>
                          <w:color w:val="660066"/>
                          <w:sz w:val="20"/>
                          <w:szCs w:val="20"/>
                        </w:rPr>
                      </w:pPr>
                      <w:r w:rsidRPr="00306274"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  <w:t>REFERENCIAS</w:t>
                      </w:r>
                    </w:p>
                    <w:p w:rsidR="00A174A7" w:rsidRPr="00B30887" w:rsidRDefault="00A174A7" w:rsidP="00E360F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b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>Nombre APELLIDO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Empresa (Ciudad-País)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Cargo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Teléfono xxxxxxxxx   E-mail xxxxxxxx@xxxxxxxx.com</w:t>
                      </w:r>
                    </w:p>
                    <w:p w:rsidR="00A174A7" w:rsidRPr="0044216C" w:rsidRDefault="001A0C8B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softHyphen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softHyphen/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b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Nombre APELLIDO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Empresa (Ciudad-País)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Cargo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Teléfono xxxxxxxxx   E-mail xxxxxxxx@xxxxxxxx.com</w:t>
                      </w:r>
                    </w:p>
                    <w:p w:rsidR="00A174A7" w:rsidRPr="0044216C" w:rsidRDefault="00A174A7" w:rsidP="00E360F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b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Nombre APELLIDO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Empresa (Ciudad-País)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Cargo </w:t>
                      </w:r>
                    </w:p>
                    <w:p w:rsidR="00A174A7" w:rsidRPr="0044216C" w:rsidRDefault="00A174A7" w:rsidP="00E360F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>Teléfono xxxxxxxxx   E-mail xxxxxxxx@xxxxxxxx.com</w:t>
                      </w:r>
                    </w:p>
                    <w:p w:rsidR="00A174A7" w:rsidRDefault="00A174A7" w:rsidP="004835EE">
                      <w:pPr>
                        <w:rPr>
                          <w:rFonts w:ascii="Arial" w:hAnsi="Arial"/>
                          <w:b/>
                          <w:color w:val="660066"/>
                          <w:sz w:val="36"/>
                          <w:szCs w:val="36"/>
                        </w:rPr>
                      </w:pPr>
                    </w:p>
                    <w:p w:rsidR="00A174A7" w:rsidRPr="0044216C" w:rsidRDefault="00A174A7" w:rsidP="004835EE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ab/>
                      </w:r>
                      <w:r w:rsidRPr="0044216C">
                        <w:rPr>
                          <w:rFonts w:ascii="Arial" w:hAnsi="Arial"/>
                        </w:rPr>
                        <w:tab/>
                        <w:t xml:space="preserve">                                          </w:t>
                      </w:r>
                    </w:p>
                    <w:p w:rsidR="00A174A7" w:rsidRPr="008D3FF0" w:rsidRDefault="00A174A7" w:rsidP="004835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174A7" w:rsidRPr="00B30887" w:rsidRDefault="00A174A7" w:rsidP="004835EE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04A4">
        <w:softHyphen/>
      </w:r>
      <w:r w:rsidR="001D04A4">
        <w:softHyphen/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9F5CE7" w:rsidP="00A70072">
      <w:r>
        <w:softHyphen/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AF8" w:rsidRDefault="007F7AF8" w:rsidP="00A70072">
      <w:r>
        <w:separator/>
      </w:r>
    </w:p>
  </w:endnote>
  <w:endnote w:type="continuationSeparator" w:id="0">
    <w:p w:rsidR="007F7AF8" w:rsidRDefault="007F7AF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AF8" w:rsidRDefault="007F7AF8" w:rsidP="00A70072">
      <w:r>
        <w:separator/>
      </w:r>
    </w:p>
  </w:footnote>
  <w:footnote w:type="continuationSeparator" w:id="0">
    <w:p w:rsidR="007F7AF8" w:rsidRDefault="007F7AF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91"/>
    <w:rsid w:val="000614AC"/>
    <w:rsid w:val="000A6FC0"/>
    <w:rsid w:val="000B1644"/>
    <w:rsid w:val="000F3BB8"/>
    <w:rsid w:val="00112CE9"/>
    <w:rsid w:val="00120D14"/>
    <w:rsid w:val="001879A4"/>
    <w:rsid w:val="001A0C8B"/>
    <w:rsid w:val="001D04A4"/>
    <w:rsid w:val="001E4355"/>
    <w:rsid w:val="002E132A"/>
    <w:rsid w:val="002F4DE2"/>
    <w:rsid w:val="00306274"/>
    <w:rsid w:val="00370E0A"/>
    <w:rsid w:val="003778BE"/>
    <w:rsid w:val="003C0E88"/>
    <w:rsid w:val="003D68E7"/>
    <w:rsid w:val="003D7355"/>
    <w:rsid w:val="003E2F91"/>
    <w:rsid w:val="004314E9"/>
    <w:rsid w:val="0044216C"/>
    <w:rsid w:val="004835EE"/>
    <w:rsid w:val="004B6791"/>
    <w:rsid w:val="004F25B4"/>
    <w:rsid w:val="004F2BFD"/>
    <w:rsid w:val="005B7B02"/>
    <w:rsid w:val="00614B52"/>
    <w:rsid w:val="006221BB"/>
    <w:rsid w:val="00645806"/>
    <w:rsid w:val="006D5DD6"/>
    <w:rsid w:val="00784EFA"/>
    <w:rsid w:val="007B3AE8"/>
    <w:rsid w:val="007F7AF8"/>
    <w:rsid w:val="00833776"/>
    <w:rsid w:val="0087426A"/>
    <w:rsid w:val="008B7188"/>
    <w:rsid w:val="009F5CE7"/>
    <w:rsid w:val="00A174A7"/>
    <w:rsid w:val="00A70072"/>
    <w:rsid w:val="00AD3A5C"/>
    <w:rsid w:val="00B07E9F"/>
    <w:rsid w:val="00B30887"/>
    <w:rsid w:val="00B476C7"/>
    <w:rsid w:val="00B85351"/>
    <w:rsid w:val="00BD4E60"/>
    <w:rsid w:val="00BF62AA"/>
    <w:rsid w:val="00C42794"/>
    <w:rsid w:val="00C813FF"/>
    <w:rsid w:val="00C817D4"/>
    <w:rsid w:val="00CF1BB3"/>
    <w:rsid w:val="00D860E1"/>
    <w:rsid w:val="00E360F9"/>
    <w:rsid w:val="00E5456A"/>
    <w:rsid w:val="00E75AE1"/>
    <w:rsid w:val="00EA2CF0"/>
    <w:rsid w:val="00ED4853"/>
    <w:rsid w:val="00F15C60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,"/>
  <w:listSeparator w:val=";"/>
  <w14:docId w14:val="6C5A912D"/>
  <w14:defaultImageDpi w14:val="300"/>
  <w15:docId w15:val="{87B31771-DAA0-4750-88F4-EA601858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r\Downloads\Formato1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DBD5F-7506-4A60-AE51-0BBBC868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Formato19</Template>
  <TotalTime>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Links>
    <vt:vector size="6" baseType="variant">
      <vt:variant>
        <vt:i4>49</vt:i4>
      </vt:variant>
      <vt:variant>
        <vt:i4>2698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JAVIER BORREGUERO DEL POZO</cp:lastModifiedBy>
  <cp:revision>1</cp:revision>
  <dcterms:created xsi:type="dcterms:W3CDTF">2017-12-19T12:30:00Z</dcterms:created>
  <dcterms:modified xsi:type="dcterms:W3CDTF">2017-12-19T12:37:00Z</dcterms:modified>
</cp:coreProperties>
</file>